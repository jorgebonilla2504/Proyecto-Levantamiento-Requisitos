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EFF2" w14:textId="77777777" w:rsidR="00F521D8" w:rsidRPr="00F521D8" w:rsidRDefault="00F521D8" w:rsidP="00AB3045">
      <w:pPr>
        <w:rPr>
          <w:rFonts w:ascii="Arial" w:hAnsi="Arial" w:cs="Arial"/>
          <w:b/>
        </w:rPr>
      </w:pPr>
    </w:p>
    <w:p w14:paraId="5E42E2BA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IC- MEMORANDO</w:t>
      </w:r>
    </w:p>
    <w:p w14:paraId="4700D582" w14:textId="77777777" w:rsidR="0071033A" w:rsidRPr="0071033A" w:rsidRDefault="0071033A" w:rsidP="0071033A">
      <w:pPr>
        <w:rPr>
          <w:rFonts w:ascii="Arial" w:hAnsi="Arial" w:cs="Arial"/>
          <w:b/>
        </w:rPr>
      </w:pPr>
    </w:p>
    <w:p w14:paraId="060BB133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Para: {{para}}</w:t>
      </w:r>
    </w:p>
    <w:p w14:paraId="0999A442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De: {{de}}</w:t>
      </w:r>
    </w:p>
    <w:p w14:paraId="663F2A54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Fecha: {{fecha}}</w:t>
      </w:r>
    </w:p>
    <w:p w14:paraId="2047B4C1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Asunto: Levantamiento de Requisitos y Condición RN</w:t>
      </w:r>
    </w:p>
    <w:p w14:paraId="79EE1A97" w14:textId="77777777" w:rsidR="0071033A" w:rsidRPr="0071033A" w:rsidRDefault="0071033A" w:rsidP="0071033A">
      <w:pPr>
        <w:rPr>
          <w:rFonts w:ascii="Arial" w:hAnsi="Arial" w:cs="Arial"/>
          <w:b/>
        </w:rPr>
      </w:pPr>
    </w:p>
    <w:p w14:paraId="3E7F01D3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Me permito solicitar se gestionen los Levantamientos de Requisitos y de Condición RN correspondientes al {{semestre}}, de la carrera de Ingeniería en Computación, Sede Central.</w:t>
      </w:r>
    </w:p>
    <w:p w14:paraId="2975D5F1" w14:textId="77777777" w:rsidR="0071033A" w:rsidRPr="0071033A" w:rsidRDefault="0071033A" w:rsidP="0071033A">
      <w:pPr>
        <w:rPr>
          <w:rFonts w:ascii="Arial" w:hAnsi="Arial" w:cs="Arial"/>
          <w:b/>
        </w:rPr>
      </w:pPr>
    </w:p>
    <w:p w14:paraId="289D53AC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CONDICIÓN RN</w:t>
      </w:r>
    </w:p>
    <w:p w14:paraId="369FAE26" w14:textId="77777777" w:rsidR="0071033A" w:rsidRPr="0071033A" w:rsidRDefault="0071033A" w:rsidP="0071033A">
      <w:pPr>
        <w:rPr>
          <w:rFonts w:ascii="Arial" w:hAnsi="Arial" w:cs="Arial"/>
          <w:b/>
        </w:rPr>
      </w:pPr>
    </w:p>
    <w:p w14:paraId="26E8B848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#</w:t>
      </w:r>
      <w:r w:rsidRPr="0071033A">
        <w:rPr>
          <w:rFonts w:ascii="Arial" w:hAnsi="Arial" w:cs="Arial"/>
          <w:b/>
        </w:rPr>
        <w:tab/>
        <w:t>CARNÉ</w:t>
      </w:r>
      <w:r w:rsidRPr="0071033A">
        <w:rPr>
          <w:rFonts w:ascii="Arial" w:hAnsi="Arial" w:cs="Arial"/>
          <w:b/>
        </w:rPr>
        <w:tab/>
        <w:t>NOMBRE</w:t>
      </w:r>
      <w:r w:rsidRPr="0071033A">
        <w:rPr>
          <w:rFonts w:ascii="Arial" w:hAnsi="Arial" w:cs="Arial"/>
          <w:b/>
        </w:rPr>
        <w:tab/>
        <w:t>CÓDIGO</w:t>
      </w:r>
      <w:r w:rsidRPr="0071033A">
        <w:rPr>
          <w:rFonts w:ascii="Arial" w:hAnsi="Arial" w:cs="Arial"/>
          <w:b/>
        </w:rPr>
        <w:tab/>
        <w:t>CURSO</w:t>
      </w:r>
    </w:p>
    <w:p w14:paraId="48F258C7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{{#tabla}}</w:t>
      </w:r>
    </w:p>
    <w:p w14:paraId="1444B418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{{</w:t>
      </w:r>
      <w:proofErr w:type="spellStart"/>
      <w:r w:rsidRPr="0071033A">
        <w:rPr>
          <w:rFonts w:ascii="Arial" w:hAnsi="Arial" w:cs="Arial"/>
          <w:b/>
        </w:rPr>
        <w:t>this</w:t>
      </w:r>
      <w:proofErr w:type="spellEnd"/>
      <w:r w:rsidRPr="0071033A">
        <w:rPr>
          <w:rFonts w:ascii="Arial" w:hAnsi="Arial" w:cs="Arial"/>
          <w:b/>
        </w:rPr>
        <w:t>[0]}}</w:t>
      </w:r>
      <w:r w:rsidRPr="0071033A">
        <w:rPr>
          <w:rFonts w:ascii="Arial" w:hAnsi="Arial" w:cs="Arial"/>
          <w:b/>
        </w:rPr>
        <w:tab/>
        <w:t>{{</w:t>
      </w:r>
      <w:proofErr w:type="spellStart"/>
      <w:r w:rsidRPr="0071033A">
        <w:rPr>
          <w:rFonts w:ascii="Arial" w:hAnsi="Arial" w:cs="Arial"/>
          <w:b/>
        </w:rPr>
        <w:t>this</w:t>
      </w:r>
      <w:proofErr w:type="spellEnd"/>
      <w:r w:rsidRPr="0071033A">
        <w:rPr>
          <w:rFonts w:ascii="Arial" w:hAnsi="Arial" w:cs="Arial"/>
          <w:b/>
        </w:rPr>
        <w:t>[1]}}</w:t>
      </w:r>
      <w:r w:rsidRPr="0071033A">
        <w:rPr>
          <w:rFonts w:ascii="Arial" w:hAnsi="Arial" w:cs="Arial"/>
          <w:b/>
        </w:rPr>
        <w:tab/>
        <w:t>{{</w:t>
      </w:r>
      <w:proofErr w:type="spellStart"/>
      <w:r w:rsidRPr="0071033A">
        <w:rPr>
          <w:rFonts w:ascii="Arial" w:hAnsi="Arial" w:cs="Arial"/>
          <w:b/>
        </w:rPr>
        <w:t>this</w:t>
      </w:r>
      <w:proofErr w:type="spellEnd"/>
      <w:r w:rsidRPr="0071033A">
        <w:rPr>
          <w:rFonts w:ascii="Arial" w:hAnsi="Arial" w:cs="Arial"/>
          <w:b/>
        </w:rPr>
        <w:t>[2]}}</w:t>
      </w:r>
      <w:r w:rsidRPr="0071033A">
        <w:rPr>
          <w:rFonts w:ascii="Arial" w:hAnsi="Arial" w:cs="Arial"/>
          <w:b/>
        </w:rPr>
        <w:tab/>
        <w:t>{{</w:t>
      </w:r>
      <w:proofErr w:type="spellStart"/>
      <w:r w:rsidRPr="0071033A">
        <w:rPr>
          <w:rFonts w:ascii="Arial" w:hAnsi="Arial" w:cs="Arial"/>
          <w:b/>
        </w:rPr>
        <w:t>this</w:t>
      </w:r>
      <w:proofErr w:type="spellEnd"/>
      <w:r w:rsidRPr="0071033A">
        <w:rPr>
          <w:rFonts w:ascii="Arial" w:hAnsi="Arial" w:cs="Arial"/>
          <w:b/>
        </w:rPr>
        <w:t>[3]}}</w:t>
      </w:r>
      <w:r w:rsidRPr="0071033A">
        <w:rPr>
          <w:rFonts w:ascii="Arial" w:hAnsi="Arial" w:cs="Arial"/>
          <w:b/>
        </w:rPr>
        <w:tab/>
        <w:t>{{</w:t>
      </w:r>
      <w:proofErr w:type="spellStart"/>
      <w:proofErr w:type="gramStart"/>
      <w:r w:rsidRPr="0071033A">
        <w:rPr>
          <w:rFonts w:ascii="Arial" w:hAnsi="Arial" w:cs="Arial"/>
          <w:b/>
        </w:rPr>
        <w:t>this</w:t>
      </w:r>
      <w:proofErr w:type="spellEnd"/>
      <w:r w:rsidRPr="0071033A">
        <w:rPr>
          <w:rFonts w:ascii="Arial" w:hAnsi="Arial" w:cs="Arial"/>
          <w:b/>
        </w:rPr>
        <w:t>[</w:t>
      </w:r>
      <w:proofErr w:type="gramEnd"/>
      <w:r w:rsidRPr="0071033A">
        <w:rPr>
          <w:rFonts w:ascii="Arial" w:hAnsi="Arial" w:cs="Arial"/>
          <w:b/>
        </w:rPr>
        <w:t>4]}}</w:t>
      </w:r>
    </w:p>
    <w:p w14:paraId="2ABDC27B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{{/tabla}}</w:t>
      </w:r>
    </w:p>
    <w:p w14:paraId="4CDAA048" w14:textId="77777777" w:rsidR="0071033A" w:rsidRPr="0071033A" w:rsidRDefault="0071033A" w:rsidP="0071033A">
      <w:pPr>
        <w:rPr>
          <w:rFonts w:ascii="Arial" w:hAnsi="Arial" w:cs="Arial"/>
          <w:b/>
        </w:rPr>
      </w:pPr>
    </w:p>
    <w:p w14:paraId="7A43BB73" w14:textId="77777777" w:rsidR="0071033A" w:rsidRPr="0071033A" w:rsidRDefault="0071033A" w:rsidP="0071033A">
      <w:pPr>
        <w:rPr>
          <w:rFonts w:ascii="Arial" w:hAnsi="Arial" w:cs="Arial"/>
          <w:b/>
        </w:rPr>
      </w:pPr>
      <w:r w:rsidRPr="0071033A">
        <w:rPr>
          <w:rFonts w:ascii="Arial" w:hAnsi="Arial" w:cs="Arial"/>
          <w:b/>
        </w:rPr>
        <w:t>LEVANTAMIENTO REQUISITOS</w:t>
      </w:r>
    </w:p>
    <w:p w14:paraId="293BBF05" w14:textId="1068B2AB" w:rsidR="00046BDB" w:rsidRPr="003421D1" w:rsidRDefault="00046BDB" w:rsidP="0071033A">
      <w:pPr>
        <w:rPr>
          <w:rFonts w:ascii="Arial" w:hAnsi="Arial" w:cs="Arial"/>
          <w:u w:val="single"/>
        </w:rPr>
      </w:pPr>
    </w:p>
    <w:sectPr w:rsidR="00046BDB" w:rsidRPr="003421D1" w:rsidSect="00D95B62">
      <w:headerReference w:type="default" r:id="rId8"/>
      <w:footerReference w:type="default" r:id="rId9"/>
      <w:pgSz w:w="12240" w:h="15840"/>
      <w:pgMar w:top="0" w:right="1134" w:bottom="567" w:left="1134" w:header="913" w:footer="139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A5EF" w14:textId="77777777" w:rsidR="00757358" w:rsidRDefault="00757358">
      <w:r>
        <w:separator/>
      </w:r>
    </w:p>
  </w:endnote>
  <w:endnote w:type="continuationSeparator" w:id="0">
    <w:p w14:paraId="18354982" w14:textId="77777777" w:rsidR="00757358" w:rsidRDefault="0075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BBF0E" w14:textId="53ED7517" w:rsidR="00521F1B" w:rsidRDefault="00521F1B" w:rsidP="00403983">
    <w:pPr>
      <w:pStyle w:val="Piedepgina"/>
      <w:jc w:val="right"/>
    </w:pPr>
    <w:r>
      <w:rPr>
        <w:noProof/>
        <w:lang w:val="es-CR" w:eastAsia="es-CR"/>
      </w:rPr>
      <w:drawing>
        <wp:anchor distT="0" distB="0" distL="114300" distR="114300" simplePos="0" relativeHeight="251658240" behindDoc="1" locked="0" layoutInCell="1" allowOverlap="1" wp14:anchorId="17399973" wp14:editId="17AB97F0">
          <wp:simplePos x="0" y="0"/>
          <wp:positionH relativeFrom="column">
            <wp:posOffset>6014085</wp:posOffset>
          </wp:positionH>
          <wp:positionV relativeFrom="paragraph">
            <wp:posOffset>256540</wp:posOffset>
          </wp:positionV>
          <wp:extent cx="798830" cy="701040"/>
          <wp:effectExtent l="0" t="0" r="1270" b="3810"/>
          <wp:wrapTight wrapText="bothSides">
            <wp:wrapPolygon edited="0">
              <wp:start x="0" y="0"/>
              <wp:lineTo x="0" y="21130"/>
              <wp:lineTo x="21119" y="21130"/>
              <wp:lineTo x="21119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01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CR" w:eastAsia="es-CR"/>
      </w:rPr>
      <w:drawing>
        <wp:anchor distT="0" distB="0" distL="114300" distR="114300" simplePos="0" relativeHeight="251659264" behindDoc="1" locked="0" layoutInCell="1" allowOverlap="1" wp14:anchorId="4A433668" wp14:editId="738EF706">
          <wp:simplePos x="0" y="0"/>
          <wp:positionH relativeFrom="column">
            <wp:posOffset>5118735</wp:posOffset>
          </wp:positionH>
          <wp:positionV relativeFrom="paragraph">
            <wp:posOffset>290195</wp:posOffset>
          </wp:positionV>
          <wp:extent cx="774065" cy="670560"/>
          <wp:effectExtent l="0" t="0" r="6985" b="0"/>
          <wp:wrapTight wrapText="bothSides">
            <wp:wrapPolygon edited="0">
              <wp:start x="0" y="0"/>
              <wp:lineTo x="0" y="20864"/>
              <wp:lineTo x="21263" y="20864"/>
              <wp:lineTo x="212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10599" w14:textId="77777777" w:rsidR="00757358" w:rsidRDefault="00757358">
      <w:r>
        <w:separator/>
      </w:r>
    </w:p>
  </w:footnote>
  <w:footnote w:type="continuationSeparator" w:id="0">
    <w:p w14:paraId="47CA2E8F" w14:textId="77777777" w:rsidR="00757358" w:rsidRDefault="00757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BBF0B" w14:textId="77777777" w:rsidR="00521F1B" w:rsidRDefault="00521F1B" w:rsidP="00AF03F8">
    <w:pPr>
      <w:pStyle w:val="Encabezado"/>
      <w:rPr>
        <w:rFonts w:ascii="Arial" w:hAnsi="Arial" w:cs="Arial"/>
        <w:sz w:val="20"/>
        <w:szCs w:val="20"/>
        <w:lang w:val="es-CR"/>
      </w:rPr>
    </w:pPr>
  </w:p>
  <w:p w14:paraId="293BBF0C" w14:textId="77777777" w:rsidR="00521F1B" w:rsidRPr="003666F2" w:rsidRDefault="00521F1B" w:rsidP="003666F2">
    <w:pPr>
      <w:pStyle w:val="Encabezado"/>
      <w:jc w:val="right"/>
      <w:rPr>
        <w:rFonts w:ascii="Arial" w:hAnsi="Arial" w:cs="Arial"/>
        <w:sz w:val="20"/>
        <w:szCs w:val="20"/>
        <w:lang w:val="es-CR"/>
      </w:rPr>
    </w:pPr>
    <w:r w:rsidRPr="003666F2">
      <w:rPr>
        <w:rFonts w:ascii="Arial" w:hAnsi="Arial" w:cs="Arial"/>
        <w:sz w:val="20"/>
        <w:szCs w:val="20"/>
        <w:lang w:val="es-CR"/>
      </w:rPr>
      <w:t xml:space="preserve">Escuela de Computación </w:t>
    </w:r>
  </w:p>
  <w:p w14:paraId="293BBF0D" w14:textId="77777777" w:rsidR="00521F1B" w:rsidRPr="003666F2" w:rsidRDefault="00521F1B" w:rsidP="003666F2">
    <w:pPr>
      <w:pStyle w:val="Encabezado"/>
      <w:jc w:val="right"/>
      <w:rPr>
        <w:rFonts w:ascii="Arial" w:hAnsi="Arial" w:cs="Arial"/>
        <w:sz w:val="20"/>
        <w:szCs w:val="20"/>
        <w:lang w:val="es-CR"/>
      </w:rPr>
    </w:pPr>
    <w:r w:rsidRPr="003666F2">
      <w:rPr>
        <w:rFonts w:ascii="Arial" w:hAnsi="Arial" w:cs="Arial"/>
        <w:sz w:val="20"/>
        <w:szCs w:val="20"/>
        <w:lang w:val="es-CR"/>
      </w:rPr>
      <w:t>Tel: 2550-2254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DD"/>
    <w:multiLevelType w:val="hybridMultilevel"/>
    <w:tmpl w:val="5770DC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6F0B"/>
    <w:multiLevelType w:val="hybridMultilevel"/>
    <w:tmpl w:val="7506DFA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030620"/>
    <w:multiLevelType w:val="hybridMultilevel"/>
    <w:tmpl w:val="301286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B4E41"/>
    <w:multiLevelType w:val="hybridMultilevel"/>
    <w:tmpl w:val="AEBC032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2B60FF"/>
    <w:multiLevelType w:val="hybridMultilevel"/>
    <w:tmpl w:val="D49E599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50829">
    <w:abstractNumId w:val="0"/>
  </w:num>
  <w:num w:numId="2" w16cid:durableId="1404837537">
    <w:abstractNumId w:val="3"/>
  </w:num>
  <w:num w:numId="3" w16cid:durableId="550844461">
    <w:abstractNumId w:val="2"/>
  </w:num>
  <w:num w:numId="4" w16cid:durableId="1743673754">
    <w:abstractNumId w:val="4"/>
  </w:num>
  <w:num w:numId="5" w16cid:durableId="9090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F8"/>
    <w:rsid w:val="000027CB"/>
    <w:rsid w:val="000448A4"/>
    <w:rsid w:val="00046BDB"/>
    <w:rsid w:val="00056276"/>
    <w:rsid w:val="000A1B91"/>
    <w:rsid w:val="000B6E7D"/>
    <w:rsid w:val="000C3A50"/>
    <w:rsid w:val="00106E22"/>
    <w:rsid w:val="00106FA4"/>
    <w:rsid w:val="00110091"/>
    <w:rsid w:val="001213FF"/>
    <w:rsid w:val="001428B2"/>
    <w:rsid w:val="0017129C"/>
    <w:rsid w:val="001957AE"/>
    <w:rsid w:val="001A1978"/>
    <w:rsid w:val="001B19F6"/>
    <w:rsid w:val="001E00E5"/>
    <w:rsid w:val="001E2D3A"/>
    <w:rsid w:val="00212EF2"/>
    <w:rsid w:val="002173EC"/>
    <w:rsid w:val="00223ED2"/>
    <w:rsid w:val="002252C2"/>
    <w:rsid w:val="002372D0"/>
    <w:rsid w:val="0024153A"/>
    <w:rsid w:val="002720BD"/>
    <w:rsid w:val="00274305"/>
    <w:rsid w:val="002829BE"/>
    <w:rsid w:val="002B18A0"/>
    <w:rsid w:val="002C0B80"/>
    <w:rsid w:val="002D3694"/>
    <w:rsid w:val="002F0359"/>
    <w:rsid w:val="002F56FF"/>
    <w:rsid w:val="002F57D8"/>
    <w:rsid w:val="00302A7A"/>
    <w:rsid w:val="00306E5D"/>
    <w:rsid w:val="00307272"/>
    <w:rsid w:val="00336E4B"/>
    <w:rsid w:val="00340EDA"/>
    <w:rsid w:val="003419B7"/>
    <w:rsid w:val="003421D1"/>
    <w:rsid w:val="003666F2"/>
    <w:rsid w:val="0038136E"/>
    <w:rsid w:val="003A69DA"/>
    <w:rsid w:val="003B313F"/>
    <w:rsid w:val="003B390C"/>
    <w:rsid w:val="003E27D0"/>
    <w:rsid w:val="00403983"/>
    <w:rsid w:val="00415517"/>
    <w:rsid w:val="00442A2E"/>
    <w:rsid w:val="00456CD7"/>
    <w:rsid w:val="0046606C"/>
    <w:rsid w:val="0047457D"/>
    <w:rsid w:val="00481E8E"/>
    <w:rsid w:val="00492B3D"/>
    <w:rsid w:val="004B0F4C"/>
    <w:rsid w:val="004F2BF2"/>
    <w:rsid w:val="00504F46"/>
    <w:rsid w:val="0052038E"/>
    <w:rsid w:val="00521F1B"/>
    <w:rsid w:val="0055408D"/>
    <w:rsid w:val="005614A7"/>
    <w:rsid w:val="00571273"/>
    <w:rsid w:val="005A74D4"/>
    <w:rsid w:val="005C0847"/>
    <w:rsid w:val="005F1CAD"/>
    <w:rsid w:val="006128D0"/>
    <w:rsid w:val="00612B96"/>
    <w:rsid w:val="00626178"/>
    <w:rsid w:val="006405DA"/>
    <w:rsid w:val="006505ED"/>
    <w:rsid w:val="00665548"/>
    <w:rsid w:val="006772E9"/>
    <w:rsid w:val="006815B7"/>
    <w:rsid w:val="006A0336"/>
    <w:rsid w:val="006C031A"/>
    <w:rsid w:val="006D17EE"/>
    <w:rsid w:val="006D3CB0"/>
    <w:rsid w:val="006D444F"/>
    <w:rsid w:val="006E654A"/>
    <w:rsid w:val="00704358"/>
    <w:rsid w:val="0071033A"/>
    <w:rsid w:val="007130BC"/>
    <w:rsid w:val="00722854"/>
    <w:rsid w:val="00724D60"/>
    <w:rsid w:val="007557E4"/>
    <w:rsid w:val="00757358"/>
    <w:rsid w:val="007638FC"/>
    <w:rsid w:val="007A4BF9"/>
    <w:rsid w:val="007C10A2"/>
    <w:rsid w:val="007F6A97"/>
    <w:rsid w:val="00803F71"/>
    <w:rsid w:val="00810CC1"/>
    <w:rsid w:val="00835B16"/>
    <w:rsid w:val="008431FD"/>
    <w:rsid w:val="008435C5"/>
    <w:rsid w:val="00856FBF"/>
    <w:rsid w:val="008631A3"/>
    <w:rsid w:val="00867BAE"/>
    <w:rsid w:val="00876BAB"/>
    <w:rsid w:val="00887E07"/>
    <w:rsid w:val="008B71F8"/>
    <w:rsid w:val="008F1FE0"/>
    <w:rsid w:val="0090509E"/>
    <w:rsid w:val="00907D43"/>
    <w:rsid w:val="009204E2"/>
    <w:rsid w:val="009413E9"/>
    <w:rsid w:val="00993442"/>
    <w:rsid w:val="009C6397"/>
    <w:rsid w:val="009D3403"/>
    <w:rsid w:val="009E00BA"/>
    <w:rsid w:val="009F6D00"/>
    <w:rsid w:val="00A00D26"/>
    <w:rsid w:val="00A034E6"/>
    <w:rsid w:val="00A12B79"/>
    <w:rsid w:val="00A319BB"/>
    <w:rsid w:val="00A425B4"/>
    <w:rsid w:val="00A8402F"/>
    <w:rsid w:val="00A9669B"/>
    <w:rsid w:val="00AB3045"/>
    <w:rsid w:val="00AB7046"/>
    <w:rsid w:val="00AC2FFD"/>
    <w:rsid w:val="00AD2F1B"/>
    <w:rsid w:val="00AE53C3"/>
    <w:rsid w:val="00AF03F8"/>
    <w:rsid w:val="00B00E7B"/>
    <w:rsid w:val="00B0746C"/>
    <w:rsid w:val="00B23110"/>
    <w:rsid w:val="00B429D7"/>
    <w:rsid w:val="00B540A2"/>
    <w:rsid w:val="00B6485F"/>
    <w:rsid w:val="00B6589F"/>
    <w:rsid w:val="00B85E5A"/>
    <w:rsid w:val="00B8649E"/>
    <w:rsid w:val="00BD0D08"/>
    <w:rsid w:val="00BF691B"/>
    <w:rsid w:val="00C01E37"/>
    <w:rsid w:val="00C04562"/>
    <w:rsid w:val="00C127CE"/>
    <w:rsid w:val="00C24E68"/>
    <w:rsid w:val="00C3319F"/>
    <w:rsid w:val="00C36DD0"/>
    <w:rsid w:val="00C64F7F"/>
    <w:rsid w:val="00C7438E"/>
    <w:rsid w:val="00C7733C"/>
    <w:rsid w:val="00C83FFC"/>
    <w:rsid w:val="00CA40C4"/>
    <w:rsid w:val="00CF1C28"/>
    <w:rsid w:val="00D10FAC"/>
    <w:rsid w:val="00D810E4"/>
    <w:rsid w:val="00D95B62"/>
    <w:rsid w:val="00DB50B4"/>
    <w:rsid w:val="00DB78F0"/>
    <w:rsid w:val="00DE1184"/>
    <w:rsid w:val="00E04E5E"/>
    <w:rsid w:val="00E120DA"/>
    <w:rsid w:val="00E21313"/>
    <w:rsid w:val="00E3326A"/>
    <w:rsid w:val="00E638EE"/>
    <w:rsid w:val="00E810C1"/>
    <w:rsid w:val="00E91D0D"/>
    <w:rsid w:val="00EA1BB3"/>
    <w:rsid w:val="00EC1280"/>
    <w:rsid w:val="00EE698A"/>
    <w:rsid w:val="00EF3FAA"/>
    <w:rsid w:val="00F0241D"/>
    <w:rsid w:val="00F346AB"/>
    <w:rsid w:val="00F423FA"/>
    <w:rsid w:val="00F503CC"/>
    <w:rsid w:val="00F521D8"/>
    <w:rsid w:val="00F52CB5"/>
    <w:rsid w:val="00FB5225"/>
    <w:rsid w:val="00FE3D44"/>
    <w:rsid w:val="00FE4A3E"/>
    <w:rsid w:val="00FF56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3BBD5F"/>
  <w15:chartTrackingRefBased/>
  <w15:docId w15:val="{A7AA461A-F52D-41D5-8CA5-4BB74FA2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503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1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C31E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C31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C31EB"/>
    <w:rPr>
      <w:lang w:val="es-ES_tradnl"/>
    </w:rPr>
  </w:style>
  <w:style w:type="paragraph" w:customStyle="1" w:styleId="Ttulodeldocumento">
    <w:name w:val="Título del documento"/>
    <w:next w:val="Normal"/>
    <w:rsid w:val="00E53C27"/>
    <w:pPr>
      <w:spacing w:before="140" w:after="540" w:line="600" w:lineRule="atLeast"/>
      <w:ind w:left="840"/>
    </w:pPr>
    <w:rPr>
      <w:rFonts w:ascii="Times New Roman" w:eastAsia="Times New Roman" w:hAnsi="Times New Roman"/>
      <w:spacing w:val="-38"/>
      <w:sz w:val="60"/>
      <w:lang w:val="es-ES" w:eastAsia="es-ES"/>
    </w:rPr>
  </w:style>
  <w:style w:type="paragraph" w:styleId="Encabezadodemensaje">
    <w:name w:val="Message Header"/>
    <w:basedOn w:val="Textoindependiente"/>
    <w:link w:val="EncabezadodemensajeCar"/>
    <w:rsid w:val="00E53C27"/>
    <w:pPr>
      <w:keepLines/>
      <w:spacing w:after="0" w:line="415" w:lineRule="atLeast"/>
      <w:ind w:left="1560" w:hanging="720"/>
    </w:pPr>
    <w:rPr>
      <w:rFonts w:ascii="Times New Roman" w:eastAsia="Times New Roman" w:hAnsi="Times New Roman"/>
      <w:sz w:val="20"/>
      <w:szCs w:val="20"/>
      <w:lang w:val="en-US" w:eastAsia="es-ES"/>
    </w:rPr>
  </w:style>
  <w:style w:type="character" w:customStyle="1" w:styleId="EncabezadodemensajeCar">
    <w:name w:val="Encabezado de mensaje Car"/>
    <w:link w:val="Encabezadodemensaje"/>
    <w:rsid w:val="00E53C27"/>
    <w:rPr>
      <w:rFonts w:ascii="Times New Roman" w:eastAsia="Times New Roman" w:hAnsi="Times New Roman"/>
      <w:lang w:eastAsia="es-ES"/>
    </w:rPr>
  </w:style>
  <w:style w:type="paragraph" w:customStyle="1" w:styleId="Encabezadodemensaje-primera">
    <w:name w:val="Encabezado de mensaje - primera"/>
    <w:basedOn w:val="Encabezadodemensaje"/>
    <w:next w:val="Encabezadodemensaje"/>
    <w:rsid w:val="00E53C27"/>
  </w:style>
  <w:style w:type="character" w:customStyle="1" w:styleId="Rtulodeencabezadodemensaje">
    <w:name w:val="Rótulo de encabezado de mensaje"/>
    <w:rsid w:val="00E53C27"/>
    <w:rPr>
      <w:rFonts w:ascii="Arial" w:hAnsi="Arial"/>
      <w:b/>
      <w:spacing w:val="-4"/>
      <w:sz w:val="18"/>
      <w:vertAlign w:val="baseline"/>
    </w:rPr>
  </w:style>
  <w:style w:type="paragraph" w:styleId="Encabezadodenota">
    <w:name w:val="Note Heading"/>
    <w:basedOn w:val="Normal"/>
    <w:next w:val="Normal"/>
    <w:link w:val="EncabezadodenotaCar"/>
    <w:rsid w:val="00E53C27"/>
    <w:pPr>
      <w:ind w:left="835"/>
    </w:pPr>
    <w:rPr>
      <w:rFonts w:ascii="Times New Roman" w:eastAsia="Times New Roman" w:hAnsi="Times New Roman"/>
      <w:sz w:val="20"/>
      <w:szCs w:val="20"/>
      <w:lang w:val="en-US" w:eastAsia="es-ES"/>
    </w:rPr>
  </w:style>
  <w:style w:type="character" w:customStyle="1" w:styleId="EncabezadodenotaCar">
    <w:name w:val="Encabezado de nota Car"/>
    <w:link w:val="Encabezadodenota"/>
    <w:rsid w:val="00E53C27"/>
    <w:rPr>
      <w:rFonts w:ascii="Times New Roman" w:eastAsia="Times New Roman" w:hAnsi="Times New Roman"/>
      <w:lang w:eastAsia="es-ES"/>
    </w:rPr>
  </w:style>
  <w:style w:type="paragraph" w:styleId="TDC5">
    <w:name w:val="toc 5"/>
    <w:basedOn w:val="Normal"/>
    <w:next w:val="Normal"/>
    <w:autoRedefine/>
    <w:semiHidden/>
    <w:rsid w:val="00E53C27"/>
    <w:pPr>
      <w:ind w:left="800"/>
    </w:pPr>
    <w:rPr>
      <w:rFonts w:ascii="Times New Roman" w:eastAsia="Times New Roman" w:hAnsi="Times New Roman"/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53C2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53C27"/>
    <w:rPr>
      <w:sz w:val="24"/>
      <w:szCs w:val="24"/>
      <w:lang w:val="es-ES_tradnl" w:eastAsia="en-US"/>
    </w:rPr>
  </w:style>
  <w:style w:type="table" w:styleId="Tablaconcuadrcula">
    <w:name w:val="Table Grid"/>
    <w:basedOn w:val="Tablanormal"/>
    <w:uiPriority w:val="39"/>
    <w:rsid w:val="006405D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03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3F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712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127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1273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12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1273"/>
    <w:rPr>
      <w:b/>
      <w:bCs/>
      <w:lang w:val="es-ES_tradnl" w:eastAsia="en-US"/>
    </w:rPr>
  </w:style>
  <w:style w:type="paragraph" w:styleId="Prrafodelista">
    <w:name w:val="List Paragraph"/>
    <w:basedOn w:val="Normal"/>
    <w:uiPriority w:val="72"/>
    <w:qFormat/>
    <w:rsid w:val="004F2BF2"/>
    <w:pPr>
      <w:ind w:left="720"/>
      <w:contextualSpacing/>
    </w:pPr>
  </w:style>
  <w:style w:type="character" w:customStyle="1" w:styleId="form-widget3">
    <w:name w:val="form-widget3"/>
    <w:basedOn w:val="Fuentedeprrafopredeter"/>
    <w:rsid w:val="0047457D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%20COMPUTACI&#211;N%202016\MEMOS\ENCABEZADO%20OFICIAL%20MEMOS%20I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BAE6D-12FC-4B02-ACCF-EB78E98F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ENCABEZADO OFICIAL MEMOS IC.dot</Template>
  <TotalTime>61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ITCR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Sarela Gómez Brenes</dc:creator>
  <cp:keywords/>
  <cp:lastModifiedBy>RIVEL OVIEDO LUIS JOSUE</cp:lastModifiedBy>
  <cp:revision>6</cp:revision>
  <cp:lastPrinted>2017-06-19T20:13:00Z</cp:lastPrinted>
  <dcterms:created xsi:type="dcterms:W3CDTF">2023-10-17T00:39:00Z</dcterms:created>
  <dcterms:modified xsi:type="dcterms:W3CDTF">2023-10-17T21:16:00Z</dcterms:modified>
</cp:coreProperties>
</file>