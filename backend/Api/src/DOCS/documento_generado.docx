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EFF2" w14:textId="77777777" w:rsidR="00F521D8" w:rsidRPr="00F521D8" w:rsidRDefault="00F521D8" w:rsidP="00AB3045">
      <w:pPr>
        <w:rPr>
          <w:rFonts w:ascii="Arial" w:hAnsi="Arial" w:cs="Arial"/>
          <w:b/>
        </w:rPr>
      </w:pPr>
    </w:p>
    <w:p w14:paraId="293BBD5F" w14:textId="368C9D17" w:rsidR="00AB3045" w:rsidRPr="00F521D8" w:rsidRDefault="00AB3045" w:rsidP="00AB3045">
      <w:pPr>
        <w:rPr>
          <w:rFonts w:ascii="Arial" w:hAnsi="Arial" w:cs="Arial"/>
          <w:b/>
        </w:rPr>
      </w:pPr>
      <w:r w:rsidRPr="00F521D8">
        <w:rPr>
          <w:rFonts w:ascii="Arial" w:hAnsi="Arial" w:cs="Arial"/>
          <w:b/>
        </w:rPr>
        <w:t>IC-</w:t>
      </w:r>
    </w:p>
    <w:p w14:paraId="293BBD60" w14:textId="77777777" w:rsidR="00AB3045" w:rsidRPr="00F521D8" w:rsidRDefault="00AB3045" w:rsidP="00AB3045">
      <w:pPr>
        <w:rPr>
          <w:rFonts w:ascii="Arial" w:hAnsi="Arial" w:cs="Arial"/>
          <w:b/>
          <w:sz w:val="36"/>
        </w:rPr>
      </w:pPr>
      <w:r w:rsidRPr="00F521D8">
        <w:rPr>
          <w:rFonts w:ascii="Arial" w:hAnsi="Arial" w:cs="Arial"/>
          <w:b/>
          <w:sz w:val="36"/>
        </w:rPr>
        <w:t>MEMORANDO</w:t>
      </w:r>
    </w:p>
    <w:p w14:paraId="293BBD61" w14:textId="77777777" w:rsidR="00AB3045" w:rsidRPr="00F521D8" w:rsidRDefault="00AB3045" w:rsidP="00AB3045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23"/>
        <w:gridCol w:w="7491"/>
      </w:tblGrid>
      <w:tr w:rsidR="00AB3045" w:rsidRPr="00F521D8" w14:paraId="293BBD66" w14:textId="77777777" w:rsidTr="00521F1B">
        <w:tc>
          <w:tcPr>
            <w:tcW w:w="1723" w:type="dxa"/>
            <w:shd w:val="clear" w:color="auto" w:fill="auto"/>
          </w:tcPr>
          <w:p w14:paraId="293BBD62" w14:textId="77777777" w:rsidR="00AB3045" w:rsidRPr="00F521D8" w:rsidRDefault="00AB3045" w:rsidP="00521F1B">
            <w:pPr>
              <w:tabs>
                <w:tab w:val="left" w:pos="900"/>
              </w:tabs>
              <w:ind w:right="600"/>
              <w:rPr>
                <w:rFonts w:ascii="Arial" w:hAnsi="Arial" w:cs="Arial"/>
                <w:b/>
              </w:rPr>
            </w:pPr>
            <w:r w:rsidRPr="00F521D8">
              <w:rPr>
                <w:rFonts w:ascii="Arial" w:hAnsi="Arial" w:cs="Arial"/>
                <w:b/>
              </w:rPr>
              <w:t xml:space="preserve">                   Para:</w:t>
            </w:r>
            <w:r w:rsidRPr="00F521D8">
              <w:rPr>
                <w:rFonts w:ascii="Arial" w:hAnsi="Arial" w:cs="Arial"/>
                <w:b/>
              </w:rPr>
              <w:tab/>
            </w:r>
          </w:p>
        </w:tc>
        <w:tc>
          <w:tcPr>
            <w:tcW w:w="7491" w:type="dxa"/>
            <w:shd w:val="clear" w:color="auto" w:fill="auto"/>
          </w:tcPr>
          <w:p w14:paraId="293BBD63" w14:textId="77777777" w:rsidR="00AB3045" w:rsidRPr="00F521D8" w:rsidRDefault="00AB3045" w:rsidP="00521F1B">
            <w:pPr>
              <w:rPr>
                <w:rFonts w:ascii="Arial" w:hAnsi="Arial" w:cs="Arial"/>
                <w:b/>
              </w:rPr>
            </w:pPr>
          </w:p>
          <w:p w14:paraId="293BBD65" w14:textId="4B733DF7" w:rsidR="00AB3045" w:rsidRPr="00F521D8" w:rsidRDefault="00AB3045" w:rsidP="00AB3045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AB3045" w:rsidRPr="00F521D8" w14:paraId="293BBD6B" w14:textId="77777777" w:rsidTr="00521F1B">
        <w:tc>
          <w:tcPr>
            <w:tcW w:w="1723" w:type="dxa"/>
            <w:shd w:val="clear" w:color="auto" w:fill="auto"/>
          </w:tcPr>
          <w:p w14:paraId="293BBD67" w14:textId="77777777" w:rsidR="00AB3045" w:rsidRPr="00F521D8" w:rsidRDefault="00AB3045" w:rsidP="00521F1B">
            <w:pPr>
              <w:ind w:right="600"/>
              <w:rPr>
                <w:rFonts w:ascii="Arial" w:hAnsi="Arial" w:cs="Arial"/>
                <w:b/>
              </w:rPr>
            </w:pPr>
            <w:r w:rsidRPr="00F521D8">
              <w:rPr>
                <w:rFonts w:ascii="Arial" w:hAnsi="Arial" w:cs="Arial"/>
                <w:b/>
              </w:rPr>
              <w:t xml:space="preserve">           De:</w:t>
            </w:r>
          </w:p>
        </w:tc>
        <w:tc>
          <w:tcPr>
            <w:tcW w:w="7491" w:type="dxa"/>
            <w:shd w:val="clear" w:color="auto" w:fill="auto"/>
          </w:tcPr>
          <w:p w14:paraId="293BBD68" w14:textId="77777777" w:rsidR="00AB3045" w:rsidRPr="00F521D8" w:rsidRDefault="00AB3045" w:rsidP="00521F1B">
            <w:pPr>
              <w:tabs>
                <w:tab w:val="left" w:pos="1440"/>
              </w:tabs>
              <w:rPr>
                <w:rFonts w:ascii="Arial" w:hAnsi="Arial" w:cs="Arial"/>
                <w:b/>
              </w:rPr>
            </w:pPr>
          </w:p>
          <w:p w14:paraId="293BBD6A" w14:textId="1F1D18EE" w:rsidR="00AB3045" w:rsidRPr="00F521D8" w:rsidRDefault="00AB3045" w:rsidP="00521F1B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AB3045" w:rsidRPr="00F521D8" w14:paraId="293BBD6F" w14:textId="77777777" w:rsidTr="00521F1B">
        <w:tc>
          <w:tcPr>
            <w:tcW w:w="1723" w:type="dxa"/>
            <w:shd w:val="clear" w:color="auto" w:fill="auto"/>
          </w:tcPr>
          <w:p w14:paraId="293BBD6C" w14:textId="77777777" w:rsidR="00AB3045" w:rsidRPr="00F521D8" w:rsidRDefault="00AB3045" w:rsidP="00521F1B">
            <w:pPr>
              <w:ind w:right="600"/>
              <w:rPr>
                <w:rFonts w:ascii="Arial" w:hAnsi="Arial" w:cs="Arial"/>
                <w:b/>
              </w:rPr>
            </w:pPr>
            <w:r w:rsidRPr="00F521D8">
              <w:rPr>
                <w:rFonts w:ascii="Arial" w:hAnsi="Arial" w:cs="Arial"/>
                <w:b/>
              </w:rPr>
              <w:t xml:space="preserve">                Fecha:</w:t>
            </w:r>
          </w:p>
        </w:tc>
        <w:tc>
          <w:tcPr>
            <w:tcW w:w="7491" w:type="dxa"/>
            <w:shd w:val="clear" w:color="auto" w:fill="auto"/>
          </w:tcPr>
          <w:p w14:paraId="293BBD6D" w14:textId="77777777" w:rsidR="00AB3045" w:rsidRPr="00F521D8" w:rsidRDefault="00AB3045" w:rsidP="00521F1B">
            <w:pPr>
              <w:rPr>
                <w:rFonts w:ascii="Arial" w:hAnsi="Arial" w:cs="Arial"/>
                <w:b/>
              </w:rPr>
            </w:pPr>
          </w:p>
          <w:p w14:paraId="293BBD6E" w14:textId="3A522107" w:rsidR="00AB3045" w:rsidRPr="00F521D8" w:rsidRDefault="00AB3045" w:rsidP="00521F1B">
            <w:pPr>
              <w:rPr>
                <w:rFonts w:ascii="Arial" w:hAnsi="Arial" w:cs="Arial"/>
                <w:b/>
              </w:rPr>
            </w:pPr>
          </w:p>
        </w:tc>
      </w:tr>
      <w:tr w:rsidR="00AB3045" w:rsidRPr="00F521D8" w14:paraId="293BBD73" w14:textId="77777777" w:rsidTr="00521F1B">
        <w:trPr>
          <w:trHeight w:val="557"/>
        </w:trPr>
        <w:tc>
          <w:tcPr>
            <w:tcW w:w="1723" w:type="dxa"/>
            <w:shd w:val="clear" w:color="auto" w:fill="auto"/>
          </w:tcPr>
          <w:p w14:paraId="293BBD70" w14:textId="77777777" w:rsidR="00AB3045" w:rsidRPr="00F521D8" w:rsidRDefault="00AB3045" w:rsidP="00521F1B">
            <w:pPr>
              <w:ind w:right="600"/>
              <w:rPr>
                <w:rFonts w:ascii="Arial" w:hAnsi="Arial" w:cs="Arial"/>
                <w:b/>
              </w:rPr>
            </w:pPr>
            <w:r w:rsidRPr="00F521D8">
              <w:rPr>
                <w:rFonts w:ascii="Arial" w:hAnsi="Arial" w:cs="Arial"/>
                <w:b/>
              </w:rPr>
              <w:t xml:space="preserve">              Asunto:</w:t>
            </w:r>
          </w:p>
        </w:tc>
        <w:tc>
          <w:tcPr>
            <w:tcW w:w="7491" w:type="dxa"/>
            <w:shd w:val="clear" w:color="auto" w:fill="auto"/>
          </w:tcPr>
          <w:p w14:paraId="293BBD71" w14:textId="77777777" w:rsidR="00AB3045" w:rsidRPr="00F521D8" w:rsidRDefault="00AB3045" w:rsidP="00521F1B">
            <w:pPr>
              <w:rPr>
                <w:rFonts w:ascii="Arial" w:hAnsi="Arial" w:cs="Arial"/>
                <w:b/>
              </w:rPr>
            </w:pPr>
          </w:p>
          <w:p w14:paraId="293BBD72" w14:textId="7BC9D6B7" w:rsidR="00AB3045" w:rsidRPr="00F521D8" w:rsidRDefault="00AB3045" w:rsidP="00F521D8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b/>
              </w:rPr>
            </w:pPr>
            <w:r w:rsidRPr="00F521D8">
              <w:rPr>
                <w:rFonts w:ascii="Arial" w:hAnsi="Arial" w:cs="Arial"/>
                <w:b/>
              </w:rPr>
              <w:t xml:space="preserve">Levantamiento de </w:t>
            </w:r>
            <w:r w:rsidR="00A8402F">
              <w:rPr>
                <w:rFonts w:ascii="Arial" w:hAnsi="Arial" w:cs="Arial"/>
                <w:b/>
              </w:rPr>
              <w:t>Requisitos y C</w:t>
            </w:r>
            <w:r w:rsidR="00FB5225" w:rsidRPr="00F521D8">
              <w:rPr>
                <w:rFonts w:ascii="Arial" w:hAnsi="Arial" w:cs="Arial"/>
                <w:b/>
              </w:rPr>
              <w:t>ondición RN</w:t>
            </w:r>
            <w:r w:rsidR="00A8402F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293BBD74" w14:textId="362BE4F8" w:rsidR="003E27D0" w:rsidRDefault="003E27D0" w:rsidP="003E27D0">
      <w:pPr>
        <w:spacing w:line="360" w:lineRule="auto"/>
        <w:ind w:right="616"/>
        <w:jc w:val="both"/>
        <w:rPr>
          <w:rFonts w:ascii="Arial" w:hAnsi="Arial" w:cs="Arial"/>
          <w:iCs/>
        </w:rPr>
      </w:pPr>
    </w:p>
    <w:p w14:paraId="293BBD75" w14:textId="778A76F3" w:rsidR="00AB3045" w:rsidRDefault="00810CC1" w:rsidP="00665548">
      <w:pPr>
        <w:spacing w:line="360" w:lineRule="auto"/>
        <w:ind w:left="142" w:right="616"/>
        <w:jc w:val="both"/>
        <w:rPr>
          <w:rFonts w:ascii="Arial" w:hAnsi="Arial" w:cs="Arial"/>
          <w:iCs/>
        </w:rPr>
      </w:pPr>
      <w:r w:rsidRPr="00F521D8">
        <w:rPr>
          <w:rFonts w:ascii="Arial" w:hAnsi="Arial" w:cs="Arial"/>
          <w:iCs/>
        </w:rPr>
        <w:t>Me permito solicitar se gestionen</w:t>
      </w:r>
      <w:r w:rsidR="00AB3045" w:rsidRPr="00F521D8">
        <w:rPr>
          <w:rFonts w:ascii="Arial" w:hAnsi="Arial" w:cs="Arial"/>
          <w:iCs/>
        </w:rPr>
        <w:t xml:space="preserve"> los </w:t>
      </w:r>
      <w:r w:rsidR="007C10A2">
        <w:rPr>
          <w:rFonts w:ascii="Arial" w:hAnsi="Arial" w:cs="Arial"/>
          <w:iCs/>
        </w:rPr>
        <w:t>L</w:t>
      </w:r>
      <w:r w:rsidR="00AB3045" w:rsidRPr="00F521D8">
        <w:rPr>
          <w:rFonts w:ascii="Arial" w:hAnsi="Arial" w:cs="Arial"/>
          <w:iCs/>
        </w:rPr>
        <w:t>evantamientos</w:t>
      </w:r>
      <w:r w:rsidR="007C10A2">
        <w:rPr>
          <w:rFonts w:ascii="Arial" w:hAnsi="Arial" w:cs="Arial"/>
          <w:iCs/>
        </w:rPr>
        <w:t xml:space="preserve"> de Requisitos y</w:t>
      </w:r>
      <w:r w:rsidR="00AB3045" w:rsidRPr="00F521D8">
        <w:rPr>
          <w:rFonts w:ascii="Arial" w:hAnsi="Arial" w:cs="Arial"/>
          <w:iCs/>
        </w:rPr>
        <w:t xml:space="preserve"> de </w:t>
      </w:r>
      <w:r w:rsidR="007C10A2">
        <w:rPr>
          <w:rFonts w:ascii="Arial" w:hAnsi="Arial" w:cs="Arial"/>
          <w:iCs/>
        </w:rPr>
        <w:t>C</w:t>
      </w:r>
      <w:r w:rsidR="008631A3" w:rsidRPr="00F521D8">
        <w:rPr>
          <w:rFonts w:ascii="Arial" w:hAnsi="Arial" w:cs="Arial"/>
          <w:iCs/>
        </w:rPr>
        <w:t>ondición RN</w:t>
      </w:r>
      <w:r w:rsidR="00665548" w:rsidRPr="00F521D8">
        <w:rPr>
          <w:rFonts w:ascii="Arial" w:hAnsi="Arial" w:cs="Arial"/>
          <w:iCs/>
        </w:rPr>
        <w:t xml:space="preserve"> </w:t>
      </w:r>
      <w:r w:rsidR="00AB3045" w:rsidRPr="00F521D8">
        <w:rPr>
          <w:rFonts w:ascii="Arial" w:hAnsi="Arial" w:cs="Arial"/>
          <w:iCs/>
        </w:rPr>
        <w:t xml:space="preserve">correspondientes al </w:t>
      </w:r>
      <w:r w:rsidR="00BF691B">
        <w:rPr>
          <w:rFonts w:ascii="Arial" w:hAnsi="Arial" w:cs="Arial"/>
          <w:iCs/>
        </w:rPr>
        <w:t xml:space="preserve">XXX </w:t>
      </w:r>
      <w:r w:rsidR="008631A3" w:rsidRPr="00F521D8">
        <w:rPr>
          <w:rFonts w:ascii="Arial" w:hAnsi="Arial" w:cs="Arial"/>
          <w:iCs/>
        </w:rPr>
        <w:t xml:space="preserve">semestre </w:t>
      </w:r>
      <w:r w:rsidR="00BF691B">
        <w:rPr>
          <w:rFonts w:ascii="Arial" w:hAnsi="Arial" w:cs="Arial"/>
          <w:iCs/>
        </w:rPr>
        <w:t>XXX</w:t>
      </w:r>
      <w:r w:rsidR="00665548" w:rsidRPr="00F521D8">
        <w:rPr>
          <w:rFonts w:ascii="Arial" w:hAnsi="Arial" w:cs="Arial"/>
          <w:iCs/>
        </w:rPr>
        <w:t>, de la carrera de Ingeniería en Computación</w:t>
      </w:r>
      <w:r w:rsidRPr="00F521D8">
        <w:rPr>
          <w:rFonts w:ascii="Arial" w:hAnsi="Arial" w:cs="Arial"/>
          <w:iCs/>
        </w:rPr>
        <w:t>,</w:t>
      </w:r>
      <w:r w:rsidR="00665548" w:rsidRPr="00F521D8">
        <w:rPr>
          <w:rFonts w:ascii="Arial" w:hAnsi="Arial" w:cs="Arial"/>
          <w:iCs/>
        </w:rPr>
        <w:t xml:space="preserve"> Sede Central</w:t>
      </w:r>
      <w:r w:rsidR="00AB3045" w:rsidRPr="00F521D8">
        <w:rPr>
          <w:rFonts w:ascii="Arial" w:hAnsi="Arial" w:cs="Arial"/>
          <w:iCs/>
        </w:rPr>
        <w:t>.</w:t>
      </w:r>
    </w:p>
    <w:p w14:paraId="3C3896CE" w14:textId="0D083BE8" w:rsidR="008435C5" w:rsidRDefault="008435C5" w:rsidP="008435C5">
      <w:pPr>
        <w:jc w:val="center"/>
        <w:rPr>
          <w:rFonts w:ascii="Arial" w:eastAsia="Times New Roman" w:hAnsi="Arial" w:cs="Arial"/>
          <w:b/>
          <w:bCs/>
          <w:sz w:val="22"/>
          <w:szCs w:val="22"/>
          <w:lang w:val="es-CR" w:eastAsia="es-CR"/>
        </w:rPr>
      </w:pPr>
      <w:r w:rsidRPr="00722854">
        <w:rPr>
          <w:rFonts w:ascii="Arial" w:eastAsia="Times New Roman" w:hAnsi="Arial" w:cs="Arial"/>
          <w:b/>
          <w:bCs/>
          <w:sz w:val="22"/>
          <w:szCs w:val="22"/>
          <w:lang w:val="es-CR" w:eastAsia="es-CR"/>
        </w:rPr>
        <w:t>CONDICIÓN RN</w:t>
      </w:r>
    </w:p>
    <w:p w14:paraId="0FEEF48C" w14:textId="77777777" w:rsidR="008B71F8" w:rsidRPr="00722854" w:rsidRDefault="008B71F8" w:rsidP="008435C5">
      <w:pPr>
        <w:jc w:val="center"/>
        <w:rPr>
          <w:rFonts w:ascii="Arial" w:eastAsia="Times New Roman" w:hAnsi="Arial" w:cs="Arial"/>
          <w:b/>
          <w:bCs/>
          <w:sz w:val="22"/>
          <w:szCs w:val="22"/>
          <w:lang w:val="es-CR" w:eastAsia="es-CR"/>
        </w:rPr>
      </w:pPr>
    </w:p>
    <w:p w14:paraId="293BBD76" w14:textId="77777777" w:rsidR="00AB3045" w:rsidRPr="00F521D8" w:rsidRDefault="00AB3045" w:rsidP="00AB3045">
      <w:pPr>
        <w:spacing w:line="360" w:lineRule="auto"/>
        <w:ind w:left="142" w:right="616"/>
        <w:jc w:val="both"/>
        <w:rPr>
          <w:rFonts w:ascii="Arial" w:hAnsi="Arial" w:cs="Arial"/>
          <w:iCs/>
        </w:rPr>
      </w:pPr>
    </w:p>
    <w:p w14:paraId="293BBF05" w14:textId="77777777" w:rsidR="00046BDB" w:rsidRPr="00F521D8" w:rsidRDefault="00046BDB" w:rsidP="00722854">
      <w:pPr>
        <w:rPr>
          <w:rFonts w:ascii="Arial" w:hAnsi="Arial" w:cs="Arial"/>
        </w:rPr>
      </w:pPr>
    </w:p>
    <w:sectPr w:rsidR="00046BDB" w:rsidRPr="00F521D8" w:rsidSect="00D95B62">
      <w:headerReference w:type="default" r:id="rId8"/>
      <w:footerReference w:type="default" r:id="rId9"/>
      <w:pgSz w:w="12240" w:h="15840"/>
      <w:pgMar w:top="0" w:right="1134" w:bottom="567" w:left="1134" w:header="913" w:footer="139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F4FF" w14:textId="77777777" w:rsidR="00B23110" w:rsidRDefault="00B23110">
      <w:r>
        <w:separator/>
      </w:r>
    </w:p>
  </w:endnote>
  <w:endnote w:type="continuationSeparator" w:id="0">
    <w:p w14:paraId="4AC99D35" w14:textId="77777777" w:rsidR="00B23110" w:rsidRDefault="00B23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BBF0E" w14:textId="53ED7517" w:rsidR="00521F1B" w:rsidRDefault="00521F1B" w:rsidP="00403983">
    <w:pPr>
      <w:pStyle w:val="Piedepgina"/>
      <w:jc w:val="right"/>
    </w:pPr>
    <w:r>
      <w:rPr>
        <w:noProof/>
        <w:lang w:val="es-CR" w:eastAsia="es-CR"/>
      </w:rPr>
      <w:drawing>
        <wp:anchor distT="0" distB="0" distL="114300" distR="114300" simplePos="0" relativeHeight="251658240" behindDoc="1" locked="0" layoutInCell="1" allowOverlap="1" wp14:anchorId="17399973" wp14:editId="17AB97F0">
          <wp:simplePos x="0" y="0"/>
          <wp:positionH relativeFrom="column">
            <wp:posOffset>6014085</wp:posOffset>
          </wp:positionH>
          <wp:positionV relativeFrom="paragraph">
            <wp:posOffset>256540</wp:posOffset>
          </wp:positionV>
          <wp:extent cx="798830" cy="701040"/>
          <wp:effectExtent l="0" t="0" r="1270" b="3810"/>
          <wp:wrapTight wrapText="bothSides">
            <wp:wrapPolygon edited="0">
              <wp:start x="0" y="0"/>
              <wp:lineTo x="0" y="21130"/>
              <wp:lineTo x="21119" y="21130"/>
              <wp:lineTo x="21119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701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CR" w:eastAsia="es-CR"/>
      </w:rPr>
      <w:drawing>
        <wp:anchor distT="0" distB="0" distL="114300" distR="114300" simplePos="0" relativeHeight="251659264" behindDoc="1" locked="0" layoutInCell="1" allowOverlap="1" wp14:anchorId="4A433668" wp14:editId="738EF706">
          <wp:simplePos x="0" y="0"/>
          <wp:positionH relativeFrom="column">
            <wp:posOffset>5118735</wp:posOffset>
          </wp:positionH>
          <wp:positionV relativeFrom="paragraph">
            <wp:posOffset>290195</wp:posOffset>
          </wp:positionV>
          <wp:extent cx="774065" cy="670560"/>
          <wp:effectExtent l="0" t="0" r="6985" b="0"/>
          <wp:wrapTight wrapText="bothSides">
            <wp:wrapPolygon edited="0">
              <wp:start x="0" y="0"/>
              <wp:lineTo x="0" y="20864"/>
              <wp:lineTo x="21263" y="20864"/>
              <wp:lineTo x="2126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" cy="670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E731B" w14:textId="77777777" w:rsidR="00B23110" w:rsidRDefault="00B23110">
      <w:r>
        <w:separator/>
      </w:r>
    </w:p>
  </w:footnote>
  <w:footnote w:type="continuationSeparator" w:id="0">
    <w:p w14:paraId="05408B19" w14:textId="77777777" w:rsidR="00B23110" w:rsidRDefault="00B23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BBF0B" w14:textId="77777777" w:rsidR="00521F1B" w:rsidRDefault="00521F1B" w:rsidP="00AF03F8">
    <w:pPr>
      <w:pStyle w:val="Encabezado"/>
      <w:rPr>
        <w:rFonts w:ascii="Arial" w:hAnsi="Arial" w:cs="Arial"/>
        <w:sz w:val="20"/>
        <w:szCs w:val="20"/>
        <w:lang w:val="es-CR"/>
      </w:rPr>
    </w:pPr>
  </w:p>
  <w:p w14:paraId="293BBF0C" w14:textId="77777777" w:rsidR="00521F1B" w:rsidRPr="003666F2" w:rsidRDefault="00521F1B" w:rsidP="003666F2">
    <w:pPr>
      <w:pStyle w:val="Encabezado"/>
      <w:jc w:val="right"/>
      <w:rPr>
        <w:rFonts w:ascii="Arial" w:hAnsi="Arial" w:cs="Arial"/>
        <w:sz w:val="20"/>
        <w:szCs w:val="20"/>
        <w:lang w:val="es-CR"/>
      </w:rPr>
    </w:pPr>
    <w:r w:rsidRPr="003666F2">
      <w:rPr>
        <w:rFonts w:ascii="Arial" w:hAnsi="Arial" w:cs="Arial"/>
        <w:sz w:val="20"/>
        <w:szCs w:val="20"/>
        <w:lang w:val="es-CR"/>
      </w:rPr>
      <w:t xml:space="preserve">Escuela de Computación </w:t>
    </w:r>
  </w:p>
  <w:p w14:paraId="293BBF0D" w14:textId="77777777" w:rsidR="00521F1B" w:rsidRPr="003666F2" w:rsidRDefault="00521F1B" w:rsidP="003666F2">
    <w:pPr>
      <w:pStyle w:val="Encabezado"/>
      <w:jc w:val="right"/>
      <w:rPr>
        <w:rFonts w:ascii="Arial" w:hAnsi="Arial" w:cs="Arial"/>
        <w:sz w:val="20"/>
        <w:szCs w:val="20"/>
        <w:lang w:val="es-CR"/>
      </w:rPr>
    </w:pPr>
    <w:r w:rsidRPr="003666F2">
      <w:rPr>
        <w:rFonts w:ascii="Arial" w:hAnsi="Arial" w:cs="Arial"/>
        <w:sz w:val="20"/>
        <w:szCs w:val="20"/>
        <w:lang w:val="es-CR"/>
      </w:rPr>
      <w:t>Tel: 2550-2254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DDD"/>
    <w:multiLevelType w:val="hybridMultilevel"/>
    <w:tmpl w:val="5770DC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6F0B"/>
    <w:multiLevelType w:val="hybridMultilevel"/>
    <w:tmpl w:val="7506DFA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030620"/>
    <w:multiLevelType w:val="hybridMultilevel"/>
    <w:tmpl w:val="3012866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B4E41"/>
    <w:multiLevelType w:val="hybridMultilevel"/>
    <w:tmpl w:val="AEBC032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2B60FF"/>
    <w:multiLevelType w:val="hybridMultilevel"/>
    <w:tmpl w:val="D49E599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350829">
    <w:abstractNumId w:val="0"/>
  </w:num>
  <w:num w:numId="2" w16cid:durableId="1404837537">
    <w:abstractNumId w:val="3"/>
  </w:num>
  <w:num w:numId="3" w16cid:durableId="550844461">
    <w:abstractNumId w:val="2"/>
  </w:num>
  <w:num w:numId="4" w16cid:durableId="1743673754">
    <w:abstractNumId w:val="4"/>
  </w:num>
  <w:num w:numId="5" w16cid:durableId="90901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F8"/>
    <w:rsid w:val="000027CB"/>
    <w:rsid w:val="000448A4"/>
    <w:rsid w:val="00046BDB"/>
    <w:rsid w:val="00056276"/>
    <w:rsid w:val="000A1B91"/>
    <w:rsid w:val="000B6E7D"/>
    <w:rsid w:val="000C3A50"/>
    <w:rsid w:val="00106E22"/>
    <w:rsid w:val="00106FA4"/>
    <w:rsid w:val="00110091"/>
    <w:rsid w:val="001213FF"/>
    <w:rsid w:val="001428B2"/>
    <w:rsid w:val="0017129C"/>
    <w:rsid w:val="001957AE"/>
    <w:rsid w:val="001A1978"/>
    <w:rsid w:val="001B19F6"/>
    <w:rsid w:val="001E00E5"/>
    <w:rsid w:val="001E2D3A"/>
    <w:rsid w:val="00212EF2"/>
    <w:rsid w:val="002173EC"/>
    <w:rsid w:val="00223ED2"/>
    <w:rsid w:val="002252C2"/>
    <w:rsid w:val="002372D0"/>
    <w:rsid w:val="0024153A"/>
    <w:rsid w:val="002720BD"/>
    <w:rsid w:val="00274305"/>
    <w:rsid w:val="002829BE"/>
    <w:rsid w:val="002B18A0"/>
    <w:rsid w:val="002C0B80"/>
    <w:rsid w:val="002D3694"/>
    <w:rsid w:val="002F0359"/>
    <w:rsid w:val="002F56FF"/>
    <w:rsid w:val="002F57D8"/>
    <w:rsid w:val="00302A7A"/>
    <w:rsid w:val="00306E5D"/>
    <w:rsid w:val="00307272"/>
    <w:rsid w:val="00336E4B"/>
    <w:rsid w:val="00340EDA"/>
    <w:rsid w:val="003419B7"/>
    <w:rsid w:val="003666F2"/>
    <w:rsid w:val="0038136E"/>
    <w:rsid w:val="003A69DA"/>
    <w:rsid w:val="003B313F"/>
    <w:rsid w:val="003B390C"/>
    <w:rsid w:val="003E27D0"/>
    <w:rsid w:val="00403983"/>
    <w:rsid w:val="00415517"/>
    <w:rsid w:val="00442A2E"/>
    <w:rsid w:val="00456CD7"/>
    <w:rsid w:val="0046606C"/>
    <w:rsid w:val="0047457D"/>
    <w:rsid w:val="00481E8E"/>
    <w:rsid w:val="00492B3D"/>
    <w:rsid w:val="004B0F4C"/>
    <w:rsid w:val="004F2BF2"/>
    <w:rsid w:val="00504F46"/>
    <w:rsid w:val="0052038E"/>
    <w:rsid w:val="00521F1B"/>
    <w:rsid w:val="0055408D"/>
    <w:rsid w:val="005614A7"/>
    <w:rsid w:val="00571273"/>
    <w:rsid w:val="005A74D4"/>
    <w:rsid w:val="005C0847"/>
    <w:rsid w:val="005F1CAD"/>
    <w:rsid w:val="006128D0"/>
    <w:rsid w:val="00612B96"/>
    <w:rsid w:val="00626178"/>
    <w:rsid w:val="006405DA"/>
    <w:rsid w:val="006505ED"/>
    <w:rsid w:val="00665548"/>
    <w:rsid w:val="006772E9"/>
    <w:rsid w:val="006A0336"/>
    <w:rsid w:val="006C031A"/>
    <w:rsid w:val="006D17EE"/>
    <w:rsid w:val="006D3CB0"/>
    <w:rsid w:val="006D444F"/>
    <w:rsid w:val="006E654A"/>
    <w:rsid w:val="00704358"/>
    <w:rsid w:val="007130BC"/>
    <w:rsid w:val="00722854"/>
    <w:rsid w:val="00724D60"/>
    <w:rsid w:val="007557E4"/>
    <w:rsid w:val="007638FC"/>
    <w:rsid w:val="007A4BF9"/>
    <w:rsid w:val="007C10A2"/>
    <w:rsid w:val="007F6A97"/>
    <w:rsid w:val="00803F71"/>
    <w:rsid w:val="00810CC1"/>
    <w:rsid w:val="00835B16"/>
    <w:rsid w:val="008431FD"/>
    <w:rsid w:val="008435C5"/>
    <w:rsid w:val="00856FBF"/>
    <w:rsid w:val="008631A3"/>
    <w:rsid w:val="00867BAE"/>
    <w:rsid w:val="00876BAB"/>
    <w:rsid w:val="00887E07"/>
    <w:rsid w:val="008B71F8"/>
    <w:rsid w:val="008F1FE0"/>
    <w:rsid w:val="0090509E"/>
    <w:rsid w:val="00907D43"/>
    <w:rsid w:val="009204E2"/>
    <w:rsid w:val="009413E9"/>
    <w:rsid w:val="00993442"/>
    <w:rsid w:val="009C6397"/>
    <w:rsid w:val="009D3403"/>
    <w:rsid w:val="009E00BA"/>
    <w:rsid w:val="009F6D00"/>
    <w:rsid w:val="00A00D26"/>
    <w:rsid w:val="00A034E6"/>
    <w:rsid w:val="00A12B79"/>
    <w:rsid w:val="00A319BB"/>
    <w:rsid w:val="00A425B4"/>
    <w:rsid w:val="00A8402F"/>
    <w:rsid w:val="00A9669B"/>
    <w:rsid w:val="00AB3045"/>
    <w:rsid w:val="00AB7046"/>
    <w:rsid w:val="00AC2FFD"/>
    <w:rsid w:val="00AD2F1B"/>
    <w:rsid w:val="00AE53C3"/>
    <w:rsid w:val="00AF03F8"/>
    <w:rsid w:val="00B00E7B"/>
    <w:rsid w:val="00B0746C"/>
    <w:rsid w:val="00B23110"/>
    <w:rsid w:val="00B429D7"/>
    <w:rsid w:val="00B540A2"/>
    <w:rsid w:val="00B6485F"/>
    <w:rsid w:val="00B6589F"/>
    <w:rsid w:val="00B85E5A"/>
    <w:rsid w:val="00B8649E"/>
    <w:rsid w:val="00BD0D08"/>
    <w:rsid w:val="00BF691B"/>
    <w:rsid w:val="00C01E37"/>
    <w:rsid w:val="00C04562"/>
    <w:rsid w:val="00C127CE"/>
    <w:rsid w:val="00C24E68"/>
    <w:rsid w:val="00C3319F"/>
    <w:rsid w:val="00C36DD0"/>
    <w:rsid w:val="00C64F7F"/>
    <w:rsid w:val="00C7438E"/>
    <w:rsid w:val="00C7733C"/>
    <w:rsid w:val="00C83FFC"/>
    <w:rsid w:val="00CA40C4"/>
    <w:rsid w:val="00CF1C28"/>
    <w:rsid w:val="00D10FAC"/>
    <w:rsid w:val="00D810E4"/>
    <w:rsid w:val="00D95B62"/>
    <w:rsid w:val="00DB50B4"/>
    <w:rsid w:val="00DB78F0"/>
    <w:rsid w:val="00DE1184"/>
    <w:rsid w:val="00E04E5E"/>
    <w:rsid w:val="00E120DA"/>
    <w:rsid w:val="00E3326A"/>
    <w:rsid w:val="00E638EE"/>
    <w:rsid w:val="00E810C1"/>
    <w:rsid w:val="00E91D0D"/>
    <w:rsid w:val="00EC1280"/>
    <w:rsid w:val="00EE698A"/>
    <w:rsid w:val="00EF3FAA"/>
    <w:rsid w:val="00F0241D"/>
    <w:rsid w:val="00F346AB"/>
    <w:rsid w:val="00F503CC"/>
    <w:rsid w:val="00F521D8"/>
    <w:rsid w:val="00F52CB5"/>
    <w:rsid w:val="00FB5225"/>
    <w:rsid w:val="00FE3D44"/>
    <w:rsid w:val="00FE4A3E"/>
    <w:rsid w:val="00FF56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3BBD5F"/>
  <w15:chartTrackingRefBased/>
  <w15:docId w15:val="{A7AA461A-F52D-41D5-8CA5-4BB74FA2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503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1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C31EB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FC31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C31EB"/>
    <w:rPr>
      <w:lang w:val="es-ES_tradnl"/>
    </w:rPr>
  </w:style>
  <w:style w:type="paragraph" w:customStyle="1" w:styleId="Ttulodeldocumento">
    <w:name w:val="Título del documento"/>
    <w:next w:val="Normal"/>
    <w:rsid w:val="00E53C27"/>
    <w:pPr>
      <w:spacing w:before="140" w:after="540" w:line="600" w:lineRule="atLeast"/>
      <w:ind w:left="840"/>
    </w:pPr>
    <w:rPr>
      <w:rFonts w:ascii="Times New Roman" w:eastAsia="Times New Roman" w:hAnsi="Times New Roman"/>
      <w:spacing w:val="-38"/>
      <w:sz w:val="60"/>
      <w:lang w:val="es-ES" w:eastAsia="es-ES"/>
    </w:rPr>
  </w:style>
  <w:style w:type="paragraph" w:styleId="Encabezadodemensaje">
    <w:name w:val="Message Header"/>
    <w:basedOn w:val="Textoindependiente"/>
    <w:link w:val="EncabezadodemensajeCar"/>
    <w:rsid w:val="00E53C27"/>
    <w:pPr>
      <w:keepLines/>
      <w:spacing w:after="0" w:line="415" w:lineRule="atLeast"/>
      <w:ind w:left="1560" w:hanging="720"/>
    </w:pPr>
    <w:rPr>
      <w:rFonts w:ascii="Times New Roman" w:eastAsia="Times New Roman" w:hAnsi="Times New Roman"/>
      <w:sz w:val="20"/>
      <w:szCs w:val="20"/>
      <w:lang w:val="en-US" w:eastAsia="es-ES"/>
    </w:rPr>
  </w:style>
  <w:style w:type="character" w:customStyle="1" w:styleId="EncabezadodemensajeCar">
    <w:name w:val="Encabezado de mensaje Car"/>
    <w:link w:val="Encabezadodemensaje"/>
    <w:rsid w:val="00E53C27"/>
    <w:rPr>
      <w:rFonts w:ascii="Times New Roman" w:eastAsia="Times New Roman" w:hAnsi="Times New Roman"/>
      <w:lang w:eastAsia="es-ES"/>
    </w:rPr>
  </w:style>
  <w:style w:type="paragraph" w:customStyle="1" w:styleId="Encabezadodemensaje-primera">
    <w:name w:val="Encabezado de mensaje - primera"/>
    <w:basedOn w:val="Encabezadodemensaje"/>
    <w:next w:val="Encabezadodemensaje"/>
    <w:rsid w:val="00E53C27"/>
  </w:style>
  <w:style w:type="character" w:customStyle="1" w:styleId="Rtulodeencabezadodemensaje">
    <w:name w:val="Rótulo de encabezado de mensaje"/>
    <w:rsid w:val="00E53C27"/>
    <w:rPr>
      <w:rFonts w:ascii="Arial" w:hAnsi="Arial"/>
      <w:b/>
      <w:spacing w:val="-4"/>
      <w:sz w:val="18"/>
      <w:vertAlign w:val="baseline"/>
    </w:rPr>
  </w:style>
  <w:style w:type="paragraph" w:styleId="Encabezadodenota">
    <w:name w:val="Note Heading"/>
    <w:basedOn w:val="Normal"/>
    <w:next w:val="Normal"/>
    <w:link w:val="EncabezadodenotaCar"/>
    <w:rsid w:val="00E53C27"/>
    <w:pPr>
      <w:ind w:left="835"/>
    </w:pPr>
    <w:rPr>
      <w:rFonts w:ascii="Times New Roman" w:eastAsia="Times New Roman" w:hAnsi="Times New Roman"/>
      <w:sz w:val="20"/>
      <w:szCs w:val="20"/>
      <w:lang w:val="en-US" w:eastAsia="es-ES"/>
    </w:rPr>
  </w:style>
  <w:style w:type="character" w:customStyle="1" w:styleId="EncabezadodenotaCar">
    <w:name w:val="Encabezado de nota Car"/>
    <w:link w:val="Encabezadodenota"/>
    <w:rsid w:val="00E53C27"/>
    <w:rPr>
      <w:rFonts w:ascii="Times New Roman" w:eastAsia="Times New Roman" w:hAnsi="Times New Roman"/>
      <w:lang w:eastAsia="es-ES"/>
    </w:rPr>
  </w:style>
  <w:style w:type="paragraph" w:styleId="TDC5">
    <w:name w:val="toc 5"/>
    <w:basedOn w:val="Normal"/>
    <w:next w:val="Normal"/>
    <w:autoRedefine/>
    <w:semiHidden/>
    <w:rsid w:val="00E53C27"/>
    <w:pPr>
      <w:ind w:left="800"/>
    </w:pPr>
    <w:rPr>
      <w:rFonts w:ascii="Times New Roman" w:eastAsia="Times New Roman" w:hAnsi="Times New Roman"/>
      <w:sz w:val="20"/>
      <w:szCs w:val="20"/>
      <w:lang w:val="en-U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53C2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53C27"/>
    <w:rPr>
      <w:sz w:val="24"/>
      <w:szCs w:val="24"/>
      <w:lang w:val="es-ES_tradnl" w:eastAsia="en-US"/>
    </w:rPr>
  </w:style>
  <w:style w:type="table" w:styleId="Tablaconcuadrcula">
    <w:name w:val="Table Grid"/>
    <w:basedOn w:val="Tablanormal"/>
    <w:uiPriority w:val="39"/>
    <w:rsid w:val="006405D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03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03F8"/>
    <w:rPr>
      <w:rFonts w:ascii="Segoe UI" w:hAnsi="Segoe UI" w:cs="Segoe UI"/>
      <w:sz w:val="18"/>
      <w:szCs w:val="18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712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127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1273"/>
    <w:rPr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12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1273"/>
    <w:rPr>
      <w:b/>
      <w:bCs/>
      <w:lang w:val="es-ES_tradnl" w:eastAsia="en-US"/>
    </w:rPr>
  </w:style>
  <w:style w:type="paragraph" w:styleId="Prrafodelista">
    <w:name w:val="List Paragraph"/>
    <w:basedOn w:val="Normal"/>
    <w:uiPriority w:val="72"/>
    <w:qFormat/>
    <w:rsid w:val="004F2BF2"/>
    <w:pPr>
      <w:ind w:left="720"/>
      <w:contextualSpacing/>
    </w:pPr>
  </w:style>
  <w:style w:type="character" w:customStyle="1" w:styleId="form-widget3">
    <w:name w:val="form-widget3"/>
    <w:basedOn w:val="Fuentedeprrafopredeter"/>
    <w:rsid w:val="0047457D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%20COMPUTACI&#211;N%202016\MEMOS\ENCABEZADO%20OFICIAL%20MEMOS%20I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BAE6D-12FC-4B02-ACCF-EB78E98F2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ENCABEZADO OFICIAL MEMOS IC.dot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ITCR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Sarela Gómez Brenes</dc:creator>
  <cp:keywords/>
  <cp:lastModifiedBy>RIVEL OVIEDO LUIS JOSUE</cp:lastModifiedBy>
  <cp:revision>2</cp:revision>
  <cp:lastPrinted>2017-06-19T20:13:00Z</cp:lastPrinted>
  <dcterms:created xsi:type="dcterms:W3CDTF">2023-10-17T00:39:00Z</dcterms:created>
  <dcterms:modified xsi:type="dcterms:W3CDTF">2023-10-17T00:39:00Z</dcterms:modified>
</cp:coreProperties>
</file>